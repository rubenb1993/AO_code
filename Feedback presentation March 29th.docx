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B8" w:rsidRDefault="00411C88">
      <w:pPr>
        <w:rPr>
          <w:lang w:val="en-GB"/>
        </w:rPr>
      </w:pPr>
      <w:r>
        <w:rPr>
          <w:lang w:val="en-GB"/>
        </w:rPr>
        <w:t>Feedback presentation March 29</w:t>
      </w:r>
      <w:r w:rsidRPr="00411C88">
        <w:rPr>
          <w:vertAlign w:val="superscript"/>
          <w:lang w:val="en-GB"/>
        </w:rPr>
        <w:t>th</w:t>
      </w:r>
    </w:p>
    <w:p w:rsidR="00411C88" w:rsidRDefault="00411C88">
      <w:pPr>
        <w:rPr>
          <w:lang w:val="en-GB"/>
        </w:rPr>
      </w:pPr>
    </w:p>
    <w:p w:rsidR="00411C88" w:rsidRDefault="00411C88">
      <w:pPr>
        <w:rPr>
          <w:lang w:val="en-GB"/>
        </w:rPr>
      </w:pPr>
      <w:r>
        <w:rPr>
          <w:lang w:val="en-GB"/>
        </w:rPr>
        <w:t>Report:</w:t>
      </w:r>
    </w:p>
    <w:p w:rsidR="00411C88" w:rsidRDefault="00411C88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Butter -&gt; </w:t>
      </w:r>
      <w:r w:rsidR="00264F26">
        <w:rPr>
          <w:lang w:val="en-GB"/>
        </w:rPr>
        <w:t>B</w:t>
      </w:r>
      <w:bookmarkStart w:id="0" w:name="_GoBack"/>
      <w:bookmarkEnd w:id="0"/>
      <w:r>
        <w:rPr>
          <w:lang w:val="en-GB"/>
        </w:rPr>
        <w:t>utterworth</w:t>
      </w:r>
    </w:p>
    <w:p w:rsidR="00411C88" w:rsidRDefault="00411C88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Overall could be confusing, needs restructuring and introduction</w:t>
      </w:r>
    </w:p>
    <w:p w:rsidR="00411C88" w:rsidRDefault="00411C88" w:rsidP="00411C8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“to compare three wavefront reconstruction methods” without saying which</w:t>
      </w:r>
    </w:p>
    <w:p w:rsidR="00411C88" w:rsidRDefault="00411C88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introduction it should be shown what will be explained where if you want conclusion first (which is done in mathematics)</w:t>
      </w:r>
    </w:p>
    <w:p w:rsidR="00411C88" w:rsidRDefault="00411C88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only compare quality, but also speed, complexity (interferogram method seems ``delicate’’), $$$</w:t>
      </w:r>
    </w:p>
    <w:p w:rsidR="00411C88" w:rsidRDefault="00411C88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the difference between interferogram method and the reference interferogram</w:t>
      </w:r>
    </w:p>
    <w:p w:rsidR="002C1C01" w:rsidRDefault="002C1C01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Hough Transform part is difficult to read</w:t>
      </w:r>
    </w:p>
    <w:p w:rsidR="002868C0" w:rsidRDefault="002868C0" w:rsidP="00411C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φ is usually optical path length, W is difference in OPL</w:t>
      </w:r>
    </w:p>
    <w:p w:rsidR="00411C88" w:rsidRDefault="00411C88" w:rsidP="00411C88">
      <w:pPr>
        <w:rPr>
          <w:lang w:val="en-GB"/>
        </w:rPr>
      </w:pPr>
    </w:p>
    <w:p w:rsidR="00411C88" w:rsidRDefault="00411C88" w:rsidP="00411C88">
      <w:pPr>
        <w:rPr>
          <w:lang w:val="en-GB"/>
        </w:rPr>
      </w:pPr>
      <w:r>
        <w:rPr>
          <w:lang w:val="en-GB"/>
        </w:rPr>
        <w:t>Research:</w:t>
      </w:r>
    </w:p>
    <w:p w:rsidR="00411C88" w:rsidRDefault="00411C88" w:rsidP="0041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 Harmonic functions have less cross coupling between modes</w:t>
      </w:r>
      <w:r w:rsidR="002C1C01">
        <w:rPr>
          <w:lang w:val="en-GB"/>
        </w:rPr>
        <w:t xml:space="preserve">, but the coefficients fall off less quickly. </w:t>
      </w:r>
    </w:p>
    <w:p w:rsidR="00411C88" w:rsidRPr="00411C88" w:rsidRDefault="00411C88" w:rsidP="00411C8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Shengyang, Huang, et al. "Eigenfunctions of Laplacian for phase estimation from wavefront gradient or curvature sensing."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Optics Communications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284.12 (2011): 2781-2783.</w:t>
      </w:r>
    </w:p>
    <w:p w:rsidR="00411C88" w:rsidRPr="00411C88" w:rsidRDefault="00411C88" w:rsidP="00411C8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Shengyang, Huang, et al. "Modal wavefront reconstruction with Zernike polynomials and eigenfunctions of Laplacian."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Optics Communications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288 (2013): 7-12.</w:t>
      </w:r>
    </w:p>
    <w:p w:rsidR="00411C88" w:rsidRDefault="002C1C01" w:rsidP="00411C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Zernike polynomials over a big domain can be linked to subdomains, both scaled and shifted</w:t>
      </w:r>
    </w:p>
    <w:p w:rsidR="002C1C01" w:rsidRPr="002C1C01" w:rsidRDefault="002C1C01" w:rsidP="002C1C0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Janssen, Augustus JEM, and Peter Dirksen. "Concise formula for the Zernike coefficients of scaled pupils."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Micro/Nanolithography, MEMS, and MOEMS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5.3 (2006): 030501-030501.</w:t>
      </w:r>
      <w:r w:rsidR="004B26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(scaled)</w:t>
      </w:r>
    </w:p>
    <w:p w:rsidR="002C1C01" w:rsidRPr="002C1C01" w:rsidRDefault="002C1C01" w:rsidP="002C1C0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Janssen, A. J. E. M. "New analytic results for the Zernike circle polynomials from a basic result in the Nijboer-Zernike diffraction theory."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European Optical Society-Rapid publications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 (2011).</w:t>
      </w:r>
      <w:r w:rsidR="004B26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(shifted and scaled)</w:t>
      </w:r>
    </w:p>
    <w:p w:rsidR="002C1C01" w:rsidRPr="002C1C01" w:rsidRDefault="002C1C01" w:rsidP="002C1C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Show RMS and reconstruction for optimized radius (both LSQ and Janssen), and average</w:t>
      </w:r>
    </w:p>
    <w:p w:rsidR="002C1C01" w:rsidRPr="002C1C01" w:rsidRDefault="002C1C01" w:rsidP="002C1C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With SLM, occlude the cent</w:t>
      </w:r>
      <w:r w:rsidR="0087553D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to get an annular aperture</w:t>
      </w:r>
    </w:p>
    <w:p w:rsidR="002C1C01" w:rsidRPr="00411C88" w:rsidRDefault="002C1C01" w:rsidP="002C1C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Marginally change the aperture while keeping the same </w:t>
      </w:r>
    </w:p>
    <w:sectPr w:rsidR="002C1C01" w:rsidRPr="00411C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6DF"/>
    <w:multiLevelType w:val="hybridMultilevel"/>
    <w:tmpl w:val="6B4CDC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B417C"/>
    <w:multiLevelType w:val="hybridMultilevel"/>
    <w:tmpl w:val="CB061A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88"/>
    <w:rsid w:val="00264F26"/>
    <w:rsid w:val="002868C0"/>
    <w:rsid w:val="002C1C01"/>
    <w:rsid w:val="00411C88"/>
    <w:rsid w:val="004B261F"/>
    <w:rsid w:val="0087553D"/>
    <w:rsid w:val="00F1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1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FE60BF81</Template>
  <TotalTime>60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Biesheuvel</dc:creator>
  <cp:lastModifiedBy>Ruben Biesheuvel</cp:lastModifiedBy>
  <cp:revision>6</cp:revision>
  <dcterms:created xsi:type="dcterms:W3CDTF">2017-03-29T12:39:00Z</dcterms:created>
  <dcterms:modified xsi:type="dcterms:W3CDTF">2017-03-29T13:39:00Z</dcterms:modified>
</cp:coreProperties>
</file>